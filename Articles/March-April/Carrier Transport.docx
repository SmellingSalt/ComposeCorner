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9B0AA0" w:rsidRDefault="00256938">
              <w:pPr>
                <w:pStyle w:val="Publishwithline"/>
              </w:pPr>
              <w:r>
                <w:t>Carrier Transport</w:t>
              </w:r>
            </w:p>
          </w:sdtContent>
        </w:sdt>
        <w:p w:rsidR="009B0AA0" w:rsidRDefault="009B0AA0">
          <w:pPr>
            <w:pStyle w:val="underline"/>
          </w:pPr>
        </w:p>
        <w:p w:rsidR="009B0AA0" w:rsidRDefault="00256938">
          <w:pPr>
            <w:pStyle w:val="PadderBetweenControlandBody"/>
          </w:pPr>
        </w:p>
      </w:sdtContent>
    </w:sdt>
    <w:p w:rsidR="00256938" w:rsidRDefault="00256938" w:rsidP="00256938">
      <w:r>
        <w:t xml:space="preserve">Cars are considered 'wheeled cargo' as they possess an innate ability to move or to be moved on their own, with very little effort. But sometimes when distances are too large, they need to be transported as 'goods' by a larger vehicle, called a 'carrier'. This carrier transports a car via roadways or waterways. If a car </w:t>
      </w:r>
      <w:bookmarkStart w:id="0" w:name="_GoBack"/>
      <w:bookmarkEnd w:id="0"/>
      <w:r>
        <w:t>should</w:t>
      </w:r>
      <w:r>
        <w:t xml:space="preserve"> be moved from one country to another, more than one carrier may be required to move it to and from seaports to thei</w:t>
      </w:r>
      <w:r>
        <w:t xml:space="preserve">r respective locations on land. </w:t>
      </w:r>
      <w:r>
        <w:t xml:space="preserve">Carrier vehicles moving cars are generally called 'RORO vehicles' as they use ramped platforms to roll-on or roll-off (RORO) cars to and from them. This </w:t>
      </w:r>
      <w:r>
        <w:t>contrasts with</w:t>
      </w:r>
      <w:r>
        <w:t xml:space="preserve"> lift-on or lift-off (</w:t>
      </w:r>
      <w:proofErr w:type="spellStart"/>
      <w:r>
        <w:t>LoLo</w:t>
      </w:r>
      <w:proofErr w:type="spellEnd"/>
      <w:r>
        <w:t>) vehicles that use cranes to load and unload goods that cannot move on their own.</w:t>
      </w:r>
    </w:p>
    <w:p w:rsidR="00256938" w:rsidRDefault="00256938" w:rsidP="00256938"/>
    <w:p w:rsidR="00256938" w:rsidRDefault="00256938" w:rsidP="00256938">
      <w:r>
        <w:t>If cars must</w:t>
      </w:r>
      <w:r>
        <w:t xml:space="preserve"> be moved on land, then the two available car shipping carriers would use either roadways or railways. On roadways, trucks or self-propelled modular transporters (SPMTs) are the vehicles of choice to do so. SPMTs are basically large platforms with an array of wheels to support massive loads on them that trucks may be unable to carry. Trucks, however, are still used in conjunction with these vehicles to provide traction and braking SPMTs on slopes and descents, respectively.  Trucks are used to transport a smaller number of cars since SPMT's would be economical for a large number of RORO goods, say from a car factory to a large distribution warehouse of cars.</w:t>
      </w:r>
    </w:p>
    <w:p w:rsidR="00256938" w:rsidRDefault="00256938" w:rsidP="00256938"/>
    <w:p w:rsidR="00256938" w:rsidRDefault="00256938" w:rsidP="00256938">
      <w:r>
        <w:t xml:space="preserve">Now moving such material would require a lot of paperwork and approvals from the government. Safety of these goods needs to be the number one priority as well. If you </w:t>
      </w:r>
      <w:r>
        <w:t>must</w:t>
      </w:r>
      <w:r>
        <w:t xml:space="preserve"> embark on moving goods on your own, you'd need a trusted carrier rental service. One that knows the right people and things to get work done. </w:t>
      </w:r>
    </w:p>
    <w:p w:rsidR="00256938" w:rsidRDefault="00256938" w:rsidP="00256938"/>
    <w:p w:rsidR="00256938" w:rsidRDefault="00256938" w:rsidP="00256938">
      <w:proofErr w:type="spellStart"/>
      <w:r>
        <w:t>FDSDispatch</w:t>
      </w:r>
      <w:proofErr w:type="spellEnd"/>
      <w:r>
        <w:t xml:space="preserve"> understands this and all the challenges involved in moving both LOLO and RORO cargo within the USA and thus offers a plethora of solutions to move your goods from different states. We've been at it for a while now and have evolved to be very easy to use, thanks to over a decade of experience in the field. A monthly fee would ensure that we render our services to you if you need to move around cargo frequently.</w:t>
      </w:r>
    </w:p>
    <w:p w:rsidR="009B0AA0" w:rsidRDefault="00256938" w:rsidP="00256938">
      <w:r>
        <w:t>We can move recreational vehicles to boats, cars to agricultural equipment, you name it! Be rest assured that you are getting the best deal with us. Our decade-long existence is thanks to our cut-throat pricing and reliability, after all.</w:t>
      </w:r>
    </w:p>
    <w:sectPr w:rsidR="009B0A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56938"/>
    <w:rsid w:val="000F5593"/>
    <w:rsid w:val="00256938"/>
    <w:rsid w:val="009B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2483"/>
  <w15:docId w15:val="{B0320E8C-995D-4DE3-AF55-FD1A5DBC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wan%20Singh%20Mahar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87548A10-CCD6-4966-B650-BAA155188471}"/>
      </w:docPartPr>
      <w:docPartBody>
        <w:p w:rsidR="00000000" w:rsidRDefault="00FC466F">
          <w:r w:rsidRPr="00126A7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6F"/>
    <w:rsid w:val="006126A5"/>
    <w:rsid w:val="00FC4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6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Carrier Transport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Singh Mahara</dc:creator>
  <cp:keywords/>
  <dc:description/>
  <cp:lastModifiedBy>Sawan Singh Mahara</cp:lastModifiedBy>
  <cp:revision>1</cp:revision>
  <dcterms:created xsi:type="dcterms:W3CDTF">2017-10-21T17:24:00Z</dcterms:created>
  <dcterms:modified xsi:type="dcterms:W3CDTF">2017-10-21T17:26:00Z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